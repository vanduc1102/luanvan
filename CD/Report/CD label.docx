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2E82" w:rsidRDefault="008E0967">
      <w:r>
        <w:rPr>
          <w:noProof/>
        </w:rPr>
        <w:drawing>
          <wp:anchor distT="0" distB="0" distL="114300" distR="114300" simplePos="0" relativeHeight="251706368" behindDoc="1" locked="0" layoutInCell="1" allowOverlap="1">
            <wp:simplePos x="0" y="0"/>
            <wp:positionH relativeFrom="column">
              <wp:posOffset>3619500</wp:posOffset>
            </wp:positionH>
            <wp:positionV relativeFrom="paragraph">
              <wp:posOffset>5715000</wp:posOffset>
            </wp:positionV>
            <wp:extent cx="1057275" cy="1057275"/>
            <wp:effectExtent l="19050" t="0" r="9525" b="0"/>
            <wp:wrapNone/>
            <wp:docPr id="1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8E0967">
        <w:drawing>
          <wp:anchor distT="0" distB="0" distL="114300" distR="114300" simplePos="0" relativeHeight="251704320" behindDoc="1" locked="0" layoutInCell="1" allowOverlap="1">
            <wp:simplePos x="0" y="0"/>
            <wp:positionH relativeFrom="column">
              <wp:posOffset>3562350</wp:posOffset>
            </wp:positionH>
            <wp:positionV relativeFrom="paragraph">
              <wp:posOffset>895350</wp:posOffset>
            </wp:positionV>
            <wp:extent cx="1057275" cy="1057275"/>
            <wp:effectExtent l="19050" t="0" r="9525" b="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873FC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8" type="#_x0000_t202" style="position:absolute;margin-left:122.25pt;margin-top:570.75pt;width:202.5pt;height:55.5pt;z-index:251693056;mso-position-horizontal-relative:text;mso-position-vertical-relative:text" filled="f" stroked="f">
            <v:textbox style="mso-next-textbox:#_x0000_s1068">
              <w:txbxContent>
                <w:p w:rsidR="00DF2E82" w:rsidRDefault="00EE114F" w:rsidP="00EE114F">
                  <w:pPr>
                    <w:pStyle w:val="Description"/>
                    <w:jc w:val="center"/>
                  </w:pPr>
                  <w:proofErr w:type="spellStart"/>
                  <w:r w:rsidRPr="00EE114F">
                    <w:rPr>
                      <w:rFonts w:ascii="Times New Roman" w:hAnsi="Times New Roman" w:cs="Times New Roman"/>
                      <w:sz w:val="20"/>
                      <w:szCs w:val="20"/>
                    </w:rPr>
                    <w:t>Đềtài</w:t>
                  </w:r>
                  <w:proofErr w:type="spellEnd"/>
                  <w:r w:rsidRPr="00EE114F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: XÂY DỤNG ỨNG DỤNG HIỂN THỊ TÌNH HÌNH GIAO THÔNG DỰA TRÊN GOOGLE MAP CHO THIẾT BỊ DI ĐỘNG SỬ DỤNG HỆ ĐIỀU HÀNH ANDROID</w:t>
                  </w:r>
                </w:p>
              </w:txbxContent>
            </v:textbox>
          </v:shape>
        </w:pict>
      </w:r>
      <w:r w:rsidR="007873FC">
        <w:rPr>
          <w:noProof/>
        </w:rPr>
        <w:pict>
          <v:shape id="_x0000_s1029" type="#_x0000_t202" style="position:absolute;margin-left:114pt;margin-top:190.5pt;width:219pt;height:55.5pt;z-index:251700224;mso-position-horizontal-relative:text;mso-position-vertical-relative:text" filled="f" stroked="f">
            <v:textbox style="mso-next-textbox:#_x0000_s1029">
              <w:txbxContent>
                <w:p w:rsidR="00EE114F" w:rsidRPr="00EE114F" w:rsidRDefault="00EE114F" w:rsidP="00EE114F">
                  <w:pPr>
                    <w:tabs>
                      <w:tab w:val="left" w:pos="3100"/>
                      <w:tab w:val="left" w:pos="6472"/>
                    </w:tabs>
                    <w:jc w:val="center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proofErr w:type="spellStart"/>
                  <w:r w:rsidRPr="00EE114F">
                    <w:rPr>
                      <w:rFonts w:ascii="Times New Roman" w:hAnsi="Times New Roman" w:cs="Times New Roman"/>
                      <w:sz w:val="20"/>
                      <w:szCs w:val="20"/>
                    </w:rPr>
                    <w:t>Đềtài</w:t>
                  </w:r>
                  <w:proofErr w:type="spellEnd"/>
                  <w:r w:rsidRPr="00EE114F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: XÂY DỤNG ỨNG DỤNG HIỂN THỊ TÌNH HÌNH GIAO THÔNG DỰA TRÊN GOOGLE MAP CHO THIẾT BỊ DI ĐỘNG SỬ DỤNG HỆ ĐIỀU HÀNH ANDROID</w:t>
                  </w:r>
                </w:p>
                <w:p w:rsidR="00DF2E82" w:rsidRPr="00EE114F" w:rsidRDefault="00DF2E82">
                  <w:pPr>
                    <w:pStyle w:val="Description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 w:rsidR="007873FC">
        <w:rPr>
          <w:noProof/>
        </w:rPr>
        <w:pict>
          <v:oval id="_x0000_s1061" style="position:absolute;margin-left:61.45pt;margin-top:-35.7pt;width:316.7pt;height:316.7pt;z-index:-251618304;mso-position-horizontal-relative:text;mso-position-vertical-relative:text" filled="f" strokecolor="white [3212]" strokeweight="1.5pt"/>
        </w:pict>
      </w:r>
      <w:r w:rsidR="007873FC">
        <w:rPr>
          <w:noProof/>
        </w:rPr>
        <w:pict>
          <v:oval id="_x0000_s1070" style="position:absolute;margin-left:73.45pt;margin-top:348.95pt;width:304.45pt;height:304.45pt;z-index:-251621376;mso-position-horizontal-relative:text;mso-position-vertical-relative:text" filled="f" strokecolor="white [3212]"/>
        </w:pict>
      </w:r>
      <w:r w:rsidR="007873FC">
        <w:rPr>
          <w:noProof/>
        </w:rPr>
        <w:pict>
          <v:oval id="_x0000_s1066" style="position:absolute;margin-left:61.45pt;margin-top:336.95pt;width:316.7pt;height:316.7pt;z-index:-251625472;mso-position-horizontal-relative:text;mso-position-vertical-relative:text" filled="f" strokecolor="white [3212]" strokeweight="1.5pt"/>
        </w:pict>
      </w:r>
      <w:r w:rsidR="007873FC">
        <w:rPr>
          <w:noProof/>
        </w:rPr>
        <w:pict>
          <v:oval id="_x0000_s1062" style="position:absolute;margin-left:73.45pt;margin-top:-23.7pt;width:304.45pt;height:304.45pt;z-index:-251614208;mso-position-horizontal-relative:text;mso-position-vertical-relative:text" filled="f" strokecolor="white [3212]"/>
        </w:pict>
      </w:r>
      <w:r w:rsidR="007873FC">
        <w:rPr>
          <w:noProof/>
        </w:rPr>
        <w:pict>
          <v:shape id="_x0000_s1028" type="#_x0000_t202" style="position:absolute;margin-left:114pt;margin-top:18.95pt;width:202.5pt;height:53.25pt;z-index:251699200;mso-position-horizontal-relative:text;mso-position-vertical-relative:text" filled="f" stroked="f">
            <v:textbox style="mso-next-textbox:#_x0000_s1028">
              <w:txbxContent>
                <w:sdt>
                  <w:sdtPr>
                    <w:rPr>
                      <w:rFonts w:ascii="Times New Roman" w:hAnsi="Times New Roman" w:cs="Times New Roman"/>
                      <w:b/>
                    </w:rPr>
                    <w:alias w:val="Title"/>
                    <w:id w:val="187751641"/>
                    <w:placeholder>
                      <w:docPart w:val="B694EF4E50B14FBCA12D7C3A16C1F97F"/>
                    </w:placeholder>
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<w:text/>
                  </w:sdtPr>
                  <w:sdtContent>
                    <w:p w:rsidR="00DF2E82" w:rsidRPr="00EE114F" w:rsidRDefault="00D84F41">
                      <w:pPr>
                        <w:pStyle w:val="CDTitle"/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LU</w:t>
                      </w:r>
                      <w:r w:rsidR="00920973">
                        <w:rPr>
                          <w:rFonts w:ascii="Times New Roman" w:hAnsi="Times New Roman" w:cs="Times New Roman"/>
                          <w:b/>
                        </w:rPr>
                        <w:t>Ậ</w:t>
                      </w:r>
                      <w:r w:rsidR="00EE114F" w:rsidRPr="00EE114F">
                        <w:rPr>
                          <w:rFonts w:ascii="Times New Roman" w:hAnsi="Times New Roman" w:cs="Times New Roman"/>
                          <w:b/>
                        </w:rPr>
                        <w:t>N VĂN TỐT NGHIỆP</w:t>
                      </w:r>
                    </w:p>
                  </w:sdtContent>
                </w:sdt>
                <w:sdt>
                  <w:sdtPr>
                    <w:rPr>
                      <w:rFonts w:ascii="Times New Roman" w:hAnsi="Times New Roman" w:cs="Times New Roman"/>
                      <w:b/>
                    </w:rPr>
                    <w:id w:val="2937510"/>
                    <w:placeholder>
                      <w:docPart w:val="31DA5A1280534056BB85CEC73B22A7CB"/>
                    </w:placeholder>
                    <w:dataBinding w:prefixMappings="xmlns:ns0='http://schemas.microsoft.com/office/2006/coverPageProps'" w:xpath="/ns0:CoverPageProperties[1]/ns0:PublishDate[1]" w:storeItemID="{55AF091B-3C7A-41E3-B477-F2FDAA23CFDA}"/>
                    <w:date w:fullDate="2013-01-24T00:00:00Z">
                      <w:dateFormat w:val="M.d.yyyy"/>
                      <w:lid w:val="en-US"/>
                      <w:storeMappedDataAs w:val="dateTime"/>
                      <w:calendar w:val="gregorian"/>
                    </w:date>
                  </w:sdtPr>
                  <w:sdtContent>
                    <w:p w:rsidR="00DF2E82" w:rsidRPr="00EE114F" w:rsidRDefault="009A5C43">
                      <w:pPr>
                        <w:pStyle w:val="CDDate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EE114F">
                        <w:rPr>
                          <w:rFonts w:ascii="Times New Roman" w:hAnsi="Times New Roman" w:cs="Times New Roman"/>
                          <w:b/>
                        </w:rPr>
                        <w:t>1.24.2013</w:t>
                      </w:r>
                    </w:p>
                  </w:sdtContent>
                </w:sdt>
              </w:txbxContent>
            </v:textbox>
          </v:shape>
        </w:pict>
      </w:r>
      <w:r w:rsidR="007873FC">
        <w:rPr>
          <w:noProof/>
        </w:rPr>
        <w:pict>
          <v:shape id="_x0000_s1067" type="#_x0000_t202" style="position:absolute;margin-left:114pt;margin-top:391.6pt;width:202.5pt;height:53.25pt;z-index:251692032;mso-position-horizontal-relative:text;mso-position-vertical-relative:text" filled="f" stroked="f">
            <v:textbox style="mso-next-textbox:#_x0000_s1067">
              <w:txbxContent>
                <w:sdt>
                  <w:sdtPr>
                    <w:rPr>
                      <w:rFonts w:ascii="Times New Roman" w:hAnsi="Times New Roman" w:cs="Times New Roman"/>
                      <w:b/>
                    </w:rPr>
                    <w:alias w:val="Title"/>
                    <w:id w:val="187751644"/>
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<w:text/>
                  </w:sdtPr>
                  <w:sdtContent>
                    <w:p w:rsidR="00DF2E82" w:rsidRPr="00EE114F" w:rsidRDefault="00920973">
                      <w:pPr>
                        <w:pStyle w:val="CDTitle"/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LUẬN VĂN TỐT NGHIỆP</w:t>
                      </w:r>
                    </w:p>
                  </w:sdtContent>
                </w:sdt>
                <w:sdt>
                  <w:sdtPr>
                    <w:rPr>
                      <w:rFonts w:ascii="Times New Roman" w:hAnsi="Times New Roman" w:cs="Times New Roman"/>
                      <w:b/>
                      <w:szCs w:val="20"/>
                    </w:rPr>
                    <w:id w:val="2937520"/>
                    <w:dataBinding w:prefixMappings="xmlns:ns0='http://schemas.microsoft.com/office/2006/coverPageProps'" w:xpath="/ns0:CoverPageProperties[1]/ns0:PublishDate[1]" w:storeItemID="{55AF091B-3C7A-41E3-B477-F2FDAA23CFDA}"/>
                    <w:date w:fullDate="2013-01-24T00:00:00Z">
                      <w:dateFormat w:val="M.d.yyyy"/>
                      <w:lid w:val="en-US"/>
                      <w:storeMappedDataAs w:val="dateTime"/>
                      <w:calendar w:val="gregorian"/>
                    </w:date>
                  </w:sdtPr>
                  <w:sdtContent>
                    <w:p w:rsidR="00DF2E82" w:rsidRPr="00EE114F" w:rsidRDefault="009A5C43">
                      <w:pPr>
                        <w:pStyle w:val="CDDate"/>
                        <w:rPr>
                          <w:rFonts w:ascii="Times New Roman" w:hAnsi="Times New Roman" w:cs="Times New Roman"/>
                          <w:b/>
                          <w:szCs w:val="20"/>
                        </w:rPr>
                      </w:pPr>
                      <w:r w:rsidRPr="00EE114F">
                        <w:rPr>
                          <w:rFonts w:ascii="Times New Roman" w:hAnsi="Times New Roman" w:cs="Times New Roman"/>
                          <w:b/>
                          <w:szCs w:val="20"/>
                        </w:rPr>
                        <w:t>1.24.2013</w:t>
                      </w:r>
                    </w:p>
                  </w:sdtContent>
                </w:sdt>
              </w:txbxContent>
            </v:textbox>
          </v:shape>
        </w:pict>
      </w:r>
      <w:r w:rsidR="007873FC">
        <w:rPr>
          <w:noProof/>
        </w:rPr>
        <w:pict>
          <v:oval id="_x0000_s1041" style="position:absolute;margin-left:53.05pt;margin-top:-35.15pt;width:324pt;height:324pt;z-index:-251613184;mso-position-horizontal-relative:text;mso-position-vertical-relative:text" filled="f" fillcolor="none" strokecolor="#969696" strokeweight="2.25pt">
            <v:fill opacity=".5" color2="#4bacc6 [3208]" o:opacity2=".5" rotate="t" angle="-135" focus="50%" type="gradient"/>
          </v:oval>
        </w:pict>
      </w:r>
      <w:r w:rsidR="007873FC">
        <w:rPr>
          <w:noProof/>
        </w:rPr>
        <w:pict>
          <v:oval id="_x0000_s1027" style="position:absolute;margin-left:156.55pt;margin-top:67.95pt;width:116.65pt;height:116.65pt;z-index:-251615232;mso-position-horizontal-relative:text;mso-position-vertical-relative:text" fillcolor="white [3212]" strokecolor="#969696" strokeweight="2.25pt">
            <v:fill color2="#4bacc6 [3208]" o:opacity2=".5" rotate="t"/>
          </v:oval>
        </w:pict>
      </w:r>
      <w:r w:rsidR="007873FC">
        <w:rPr>
          <w:noProof/>
        </w:rPr>
        <w:pict>
          <v:oval id="_x0000_s1026" style="position:absolute;margin-left:53.05pt;margin-top:-35.15pt;width:324pt;height:324pt;z-index:-251619328;mso-position-horizontal-relative:text;mso-position-vertical-relative:text" fillcolor="#c4d6a0 [1942]" strokecolor="#969696" strokeweight="2.25pt">
            <v:fill color2="#93cddc" rotate="t" angle="-135" focus="50%" type="gradient"/>
          </v:oval>
        </w:pict>
      </w:r>
      <w:r w:rsidR="007873FC">
        <w:rPr>
          <w:noProof/>
        </w:rPr>
        <w:pict>
          <v:oval id="_x0000_s1071" style="position:absolute;margin-left:53.05pt;margin-top:337.5pt;width:324pt;height:324pt;z-index:-251620352;mso-position-horizontal-relative:text;mso-position-vertical-relative:text" filled="f" fillcolor="none" strokecolor="#969696" strokeweight="2.25pt">
            <v:fill opacity=".5" color2="#4bacc6 [3208]" o:opacity2=".5" rotate="t" angle="-135" focus="50%" type="gradient"/>
          </v:oval>
        </w:pict>
      </w:r>
      <w:r w:rsidR="007873FC">
        <w:rPr>
          <w:noProof/>
        </w:rPr>
        <w:pict>
          <v:oval id="_x0000_s1069" style="position:absolute;margin-left:156.55pt;margin-top:440.6pt;width:116.65pt;height:116.65pt;z-index:-251622400;mso-position-horizontal-relative:text;mso-position-vertical-relative:text" fillcolor="white [3212]" strokecolor="#969696" strokeweight="2.25pt">
            <v:fill color2="#4bacc6 [3208]" o:opacity2=".5" rotate="t"/>
          </v:oval>
        </w:pict>
      </w:r>
      <w:r w:rsidR="007873FC">
        <w:rPr>
          <w:noProof/>
        </w:rPr>
        <w:pict>
          <v:oval id="_x0000_s1065" style="position:absolute;margin-left:53.05pt;margin-top:337.5pt;width:324pt;height:324pt;z-index:-251626496;mso-position-horizontal-relative:text;mso-position-vertical-relative:text" fillcolor="#f9c499" strokecolor="#969696" strokeweight="2.25pt">
            <v:fill color2="#b2a3c6 [1943]" rotate="t" angle="-135" focus="50%" type="gradient"/>
          </v:oval>
        </w:pict>
      </w:r>
      <w:r w:rsidR="007873FC">
        <w:rPr>
          <w:noProof/>
        </w:rPr>
        <w:pict>
          <v:oval id="_x0000_s1059" style="position:absolute;margin-left:156.55pt;margin-top:440.6pt;width:116.65pt;height:116.65pt;z-index:-251638784;mso-position-horizontal-relative:text;mso-position-vertical-relative:text" fillcolor="white [3212]" strokecolor="#969696" strokeweight="2.25pt">
            <v:fill color2="#4bacc6 [3208]" o:opacity2=".5" rotate="t"/>
          </v:oval>
        </w:pict>
      </w:r>
      <w:r w:rsidR="007873FC">
        <w:rPr>
          <w:noProof/>
        </w:rPr>
        <w:pict>
          <v:oval id="_x0000_s1058" style="position:absolute;margin-left:53.05pt;margin-top:337.5pt;width:324pt;height:324pt;z-index:-251649025;mso-position-horizontal-relative:text;mso-position-vertical-relative:text" filled="f" fillcolor="none" strokecolor="#969696" strokeweight="2.25pt">
            <v:fill opacity=".5" color2="#4bacc6 [3208]" o:opacity2=".5" rotate="t" angle="-135" focus="50%" type="gradient"/>
          </v:oval>
        </w:pict>
      </w:r>
      <w:r w:rsidR="007873FC">
        <w:rPr>
          <w:noProof/>
        </w:rPr>
        <w:pict>
          <v:oval id="_x0000_s1033" style="position:absolute;margin-left:156.5pt;margin-top:440.55pt;width:116.65pt;height:116.65pt;z-index:251668480;mso-position-horizontal-relative:text;mso-position-vertical-relative:text" fillcolor="white [3212]" strokecolor="#969696" strokeweight="2.25pt"/>
        </w:pict>
      </w:r>
    </w:p>
    <w:sectPr w:rsidR="00DF2E82" w:rsidSect="00DF2E8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HGGothicM">
    <w:altName w:val="MS PMincho"/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F"/>
    <w:multiLevelType w:val="singleLevel"/>
    <w:tmpl w:val="6F744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FFFFFF83"/>
    <w:multiLevelType w:val="singleLevel"/>
    <w:tmpl w:val="E646C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FFFFFF88"/>
    <w:multiLevelType w:val="singleLevel"/>
    <w:tmpl w:val="18CA49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FFFFFF89"/>
    <w:multiLevelType w:val="singleLevel"/>
    <w:tmpl w:val="1A00D4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attachedTemplate r:id="rId1"/>
  <w:stylePaneFormatFilter w:val="1001"/>
  <w:defaultTabStop w:val="720"/>
  <w:characterSpacingControl w:val="doNotCompress"/>
  <w:compat>
    <w:doNotSnapToGridInCell/>
    <w:doNotWrapTextWithPunct/>
    <w:doNotUseEastAsianBreakRules/>
    <w:growAutofit/>
    <w:useFELayout/>
  </w:compat>
  <w:rsids>
    <w:rsidRoot w:val="009A5C43"/>
    <w:rsid w:val="000965DC"/>
    <w:rsid w:val="00253F25"/>
    <w:rsid w:val="002B2331"/>
    <w:rsid w:val="007873FC"/>
    <w:rsid w:val="008E0967"/>
    <w:rsid w:val="00920973"/>
    <w:rsid w:val="009A5C43"/>
    <w:rsid w:val="00D84F41"/>
    <w:rsid w:val="00DF2E82"/>
    <w:rsid w:val="00EE11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Normal Indent" w:qFormat="1"/>
    <w:lsdException w:name="List Bullet" w:semiHidden="0" w:uiPriority="9" w:unhideWhenUsed="0" w:qFormat="1"/>
    <w:lsdException w:name="List Number" w:semiHidden="0" w:uiPriority="9" w:unhideWhenUsed="0" w:qFormat="1"/>
    <w:lsdException w:name="List Bullet 2" w:semiHidden="0" w:uiPriority="10" w:unhideWhenUsed="0" w:qFormat="1"/>
    <w:lsdException w:name="List Number 2" w:semiHidden="0" w:uiPriority="10" w:unhideWhenUsed="0" w:qFormat="1"/>
    <w:lsdException w:name="Title" w:semiHidden="0" w:uiPriority="4" w:unhideWhenUsed="0" w:qFormat="1"/>
    <w:lsdException w:name="List Continue" w:semiHidden="0" w:uiPriority="9" w:unhideWhenUsed="0" w:qFormat="1"/>
    <w:lsdException w:name="List Continue 2" w:semiHidden="0" w:uiPriority="10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Placeholder Text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2E82"/>
    <w:pPr>
      <w:spacing w:after="0" w:line="240" w:lineRule="auto"/>
    </w:pPr>
    <w:rPr>
      <w:sz w:val="18"/>
    </w:rPr>
  </w:style>
  <w:style w:type="paragraph" w:styleId="Heading1">
    <w:name w:val="heading 1"/>
    <w:basedOn w:val="Normal"/>
    <w:next w:val="Normal"/>
    <w:link w:val="Heading1Char"/>
    <w:uiPriority w:val="1"/>
    <w:semiHidden/>
    <w:unhideWhenUsed/>
    <w:qFormat/>
    <w:rsid w:val="00DF2E82"/>
    <w:pPr>
      <w:outlineLvl w:val="0"/>
    </w:pPr>
    <w:rPr>
      <w:rFonts w:asciiTheme="majorHAnsi" w:hAnsiTheme="majorHAnsi"/>
      <w:caps/>
      <w:spacing w:val="2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semiHidden/>
    <w:rsid w:val="00DF2E82"/>
    <w:rPr>
      <w:rFonts w:asciiTheme="majorHAnsi" w:hAnsiTheme="majorHAnsi"/>
      <w:caps/>
      <w:spacing w:val="20"/>
      <w:sz w:val="36"/>
    </w:rPr>
  </w:style>
  <w:style w:type="paragraph" w:customStyle="1" w:styleId="CDDate">
    <w:name w:val="CD Date"/>
    <w:basedOn w:val="Normal"/>
    <w:qFormat/>
    <w:rsid w:val="00DF2E82"/>
    <w:rPr>
      <w:i/>
      <w:sz w:val="20"/>
    </w:rPr>
  </w:style>
  <w:style w:type="paragraph" w:customStyle="1" w:styleId="Description">
    <w:name w:val="Description"/>
    <w:basedOn w:val="Normal"/>
    <w:qFormat/>
    <w:rsid w:val="00DF2E82"/>
    <w:pPr>
      <w:spacing w:line="264" w:lineRule="auto"/>
    </w:pPr>
  </w:style>
  <w:style w:type="character" w:styleId="PlaceholderText">
    <w:name w:val="Placeholder Text"/>
    <w:basedOn w:val="DefaultParagraphFont"/>
    <w:uiPriority w:val="99"/>
    <w:semiHidden/>
    <w:rsid w:val="00DF2E82"/>
    <w:rPr>
      <w:color w:val="808080"/>
    </w:rPr>
  </w:style>
  <w:style w:type="paragraph" w:customStyle="1" w:styleId="CDTitle">
    <w:name w:val="CD Title"/>
    <w:basedOn w:val="Normal"/>
    <w:qFormat/>
    <w:rsid w:val="00DF2E82"/>
    <w:pPr>
      <w:outlineLvl w:val="0"/>
    </w:pPr>
    <w:rPr>
      <w:rFonts w:asciiTheme="majorHAnsi" w:hAnsiTheme="majorHAnsi"/>
      <w:caps/>
      <w:spacing w:val="20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2E8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2E8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07/relationships/stylesWithEffects" Target="stylesWithEffect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glossaryDocument" Target="glossary/document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ucNguyen\AppData\Roaming\Microsoft\Templates\CD_DVDFaceLabel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B694EF4E50B14FBCA12D7C3A16C1F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47D3F9-2C62-4842-B517-9EF1B88BF4C7}"/>
      </w:docPartPr>
      <w:docPartBody>
        <w:p w:rsidR="00963D07" w:rsidRDefault="00A8464B">
          <w:pPr>
            <w:pStyle w:val="B694EF4E50B14FBCA12D7C3A16C1F97F"/>
          </w:pPr>
          <w:r>
            <w:rPr>
              <w:rStyle w:val="PlaceholderText"/>
            </w:rPr>
            <w:t>[CD Title]</w:t>
          </w:r>
        </w:p>
      </w:docPartBody>
    </w:docPart>
    <w:docPart>
      <w:docPartPr>
        <w:name w:val="31DA5A1280534056BB85CEC73B22A7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65FB14-B212-4C81-8EAA-FC77CE0DCF10}"/>
      </w:docPartPr>
      <w:docPartBody>
        <w:p w:rsidR="00963D07" w:rsidRDefault="00A8464B">
          <w:pPr>
            <w:pStyle w:val="31DA5A1280534056BB85CEC73B22A7CB"/>
          </w:pPr>
          <w:r>
            <w:rPr>
              <w:rFonts w:ascii="Tahoma" w:hAnsi="Tahoma" w:cs="Tahoma"/>
              <w:b/>
              <w:szCs w:val="20"/>
            </w:rPr>
            <w:t>[Pick the date]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HGGothicM">
    <w:altName w:val="MS PMincho"/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720"/>
  <w:characterSpacingControl w:val="doNotCompress"/>
  <w:compat>
    <w:useFELayout/>
  </w:compat>
  <w:rsids>
    <w:rsidRoot w:val="00A8464B"/>
    <w:rsid w:val="0012132D"/>
    <w:rsid w:val="00963D07"/>
    <w:rsid w:val="00A8464B"/>
    <w:rsid w:val="00BC14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14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C1426"/>
    <w:rPr>
      <w:color w:val="808080"/>
    </w:rPr>
  </w:style>
  <w:style w:type="paragraph" w:customStyle="1" w:styleId="B694EF4E50B14FBCA12D7C3A16C1F97F">
    <w:name w:val="B694EF4E50B14FBCA12D7C3A16C1F97F"/>
    <w:rsid w:val="00BC1426"/>
  </w:style>
  <w:style w:type="paragraph" w:customStyle="1" w:styleId="31DA5A1280534056BB85CEC73B22A7CB">
    <w:name w:val="31DA5A1280534056BB85CEC73B22A7CB"/>
    <w:rsid w:val="00BC1426"/>
  </w:style>
  <w:style w:type="paragraph" w:customStyle="1" w:styleId="27D5EAF3CE1D4BA5B072F3020A116E90">
    <w:name w:val="27D5EAF3CE1D4BA5B072F3020A116E90"/>
    <w:rsid w:val="00BC1426"/>
  </w:style>
  <w:style w:type="paragraph" w:customStyle="1" w:styleId="D4F7FD1F5F46463FAB91A3BDA31F4005">
    <w:name w:val="D4F7FD1F5F46463FAB91A3BDA31F4005"/>
    <w:rsid w:val="00BC1426"/>
  </w:style>
  <w:style w:type="paragraph" w:customStyle="1" w:styleId="4141FC5A87964B13A9DE36B2BF802FF4">
    <w:name w:val="4141FC5A87964B13A9DE36B2BF802FF4"/>
    <w:rsid w:val="00BC1426"/>
  </w:style>
  <w:style w:type="paragraph" w:customStyle="1" w:styleId="4DCC7328DC844D889E20885362C3E99D">
    <w:name w:val="4DCC7328DC844D889E20885362C3E99D"/>
    <w:rsid w:val="00BC142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Custom Theme">
  <a:themeElements>
    <a:clrScheme name="Office Colors">
      <a:dk1>
        <a:sysClr val="windowText" lastClr="000000"/>
      </a:dk1>
      <a:lt1>
        <a:sysClr val="window" lastClr="FFFFFF"/>
      </a:lt1>
      <a:dk2>
        <a:srgbClr val="1F497D"/>
      </a:dk2>
      <a:lt2>
        <a:srgbClr val="FAF3E8"/>
      </a:lt2>
      <a:accent1>
        <a:srgbClr val="5C83B4"/>
      </a:accent1>
      <a:accent2>
        <a:srgbClr val="C0504D"/>
      </a:accent2>
      <a:accent3>
        <a:srgbClr val="9DBB61"/>
      </a:accent3>
      <a:accent4>
        <a:srgbClr val="8066A0"/>
      </a:accent4>
      <a:accent5>
        <a:srgbClr val="4BACC6"/>
      </a:accent5>
      <a:accent6>
        <a:srgbClr val="F59D56"/>
      </a:accent6>
      <a:hlink>
        <a:srgbClr val="0000FF"/>
      </a:hlink>
      <a:folHlink>
        <a:srgbClr val="800080"/>
      </a:folHlink>
    </a:clrScheme>
    <a:fontScheme name="Deluxe">
      <a:majorFont>
        <a:latin typeface="Corbel"/>
        <a:ea typeface=""/>
        <a:cs typeface=""/>
        <a:font script="Jpan" typeface="HGｺﾞｼｯｸM"/>
        <a:font script="Hang" typeface="HY엽서L"/>
        <a:font script="Hans" typeface="楷体_GB2312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Corbel"/>
        <a:ea typeface=""/>
        <a:cs typeface=""/>
        <a:font script="Jpan" typeface="HGｺﾞｼｯｸM"/>
        <a:font script="Hang" typeface="HY엽서L"/>
        <a:font script="Hans" typeface="楷体_GB2312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 rotWithShape="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2013-01-24T00:00:00</PublishDate>
  <Abstract/>
  <CompanyAddress/>
  <CompanyPhone/>
  <CompanyFax/>
  <CompanyEmail/>
</CoverPageProperties>
</file>

<file path=customXml/item2.xml><?xml version="1.0" encoding="utf-8"?>
<b:Sources xmlns:b="http://schemas.microsoft.com/office/word/2004/10/bibliography" xmlns="http://schemas.microsoft.com/office/word/2004/10/bibliography"/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920179A-9725-4457-BB73-7D4E4A6E0E48}">
  <ds:schemaRefs>
    <ds:schemaRef ds:uri="http://schemas.microsoft.com/office/word/2004/10/bibliography"/>
  </ds:schemaRefs>
</ds:datastoreItem>
</file>

<file path=customXml/itemProps3.xml><?xml version="1.0" encoding="utf-8"?>
<ds:datastoreItem xmlns:ds="http://schemas.openxmlformats.org/officeDocument/2006/customXml" ds:itemID="{C80BF43C-B6B7-465E-BE28-D8911800414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CD_DVDFaceLabel</Template>
  <TotalTime>345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LUẬN VĂN TỐT NGHIỆP</vt:lpstr>
    </vt:vector>
  </TitlesOfParts>
  <Company/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LUẬN VĂN TỐT NGHIỆP</dc:title>
  <dc:creator>DucNguyen</dc:creator>
  <cp:lastModifiedBy>DucNguyen</cp:lastModifiedBy>
  <cp:revision>5</cp:revision>
  <cp:lastPrinted>2013-01-26T17:28:00Z</cp:lastPrinted>
  <dcterms:created xsi:type="dcterms:W3CDTF">2013-01-23T23:37:00Z</dcterms:created>
  <dcterms:modified xsi:type="dcterms:W3CDTF">2013-01-26T17:35:00Z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TC101695589990</vt:lpwstr>
  </property>
</Properties>
</file>